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E79EF" w:rsidP="00913946">
            <w:pPr>
              <w:pStyle w:val="Title"/>
            </w:pPr>
            <w:r>
              <w:t>BRAD SCHAEFER</w:t>
            </w:r>
          </w:p>
          <w:p w:rsidR="00692703" w:rsidRPr="00CF1A49" w:rsidRDefault="004E79EF" w:rsidP="00913946">
            <w:pPr>
              <w:pStyle w:val="ContactInfo"/>
              <w:contextualSpacing w:val="0"/>
            </w:pPr>
            <w:r>
              <w:t>349 Deerhaven Way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189E3DE9DE44494975D9164DD4D515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484-347-8552</w:t>
            </w:r>
          </w:p>
          <w:p w:rsidR="00692703" w:rsidRPr="00CF1A49" w:rsidRDefault="00930957" w:rsidP="00913946">
            <w:pPr>
              <w:pStyle w:val="ContactInfoEmphasis"/>
              <w:contextualSpacing w:val="0"/>
            </w:pPr>
            <w:r>
              <w:t>b</w:t>
            </w:r>
            <w:r w:rsidR="004E79EF">
              <w:t>radrschaefer411@gmail.com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F812DAA0FEE4B2D9A25DCB7B605B7E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4E79EF" w:rsidRPr="004E79EF">
                <w:rPr>
                  <w:b w:val="0"/>
                  <w:color w:val="0000FF"/>
                  <w:u w:val="single"/>
                </w:rPr>
                <w:t>https://www.linkedin.com/in/brad-schaefer-9762921a0/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90E17A8EB8348B897CBD34CF259F87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4E79EF" w:rsidRPr="004E79EF">
                <w:rPr>
                  <w:b w:val="0"/>
                  <w:color w:val="0000FF"/>
                  <w:u w:val="single"/>
                </w:rPr>
                <w:t>https://github.com/bradrschaefer411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930957" w:rsidRPr="00930957" w:rsidRDefault="00453D32" w:rsidP="00930957">
            <w:r>
              <w:t>I am looking for jobs in the field of software development.</w:t>
            </w:r>
            <w:r w:rsidR="00930957">
              <w:t xml:space="preserve"> I enjoy </w:t>
            </w:r>
            <w:r w:rsidR="00930957" w:rsidRPr="00930957">
              <w:t>participat</w:t>
            </w:r>
            <w:r w:rsidR="00930957">
              <w:t>ing</w:t>
            </w:r>
            <w:r w:rsidR="00930957" w:rsidRPr="00930957">
              <w:t xml:space="preserve"> in all phases of the Software Development Lifecycle, including requirements</w:t>
            </w:r>
            <w:r w:rsidR="00930957">
              <w:t xml:space="preserve"> </w:t>
            </w:r>
            <w:r w:rsidR="00930957" w:rsidRPr="00930957">
              <w:t>analysis, design, implementation and testing.</w:t>
            </w:r>
          </w:p>
          <w:p w:rsidR="00453D32" w:rsidRPr="00453D32" w:rsidRDefault="00453D32" w:rsidP="00453D32"/>
          <w:p w:rsidR="00D854C1" w:rsidRDefault="00F94E2F" w:rsidP="00D854C1">
            <w:pPr>
              <w:pStyle w:val="ListParagraph"/>
              <w:numPr>
                <w:ilvl w:val="0"/>
                <w:numId w:val="14"/>
              </w:numPr>
            </w:pPr>
            <w:r w:rsidRPr="00F94E2F">
              <w:t xml:space="preserve">Upcoming </w:t>
            </w:r>
            <w:r>
              <w:t>Penn LPS Coding Bootcamp</w:t>
            </w:r>
            <w:r w:rsidRPr="00F94E2F">
              <w:t xml:space="preserve"> graduate offering a strong foundation in software </w:t>
            </w:r>
            <w:r w:rsidR="000D3C10">
              <w:t>development</w:t>
            </w:r>
            <w:r w:rsidRPr="00F94E2F">
              <w:t xml:space="preserve"> and programming</w:t>
            </w:r>
            <w:r w:rsidR="00590527">
              <w:t>.</w:t>
            </w:r>
          </w:p>
          <w:p w:rsidR="00314C85" w:rsidRDefault="00314C85" w:rsidP="00D854C1">
            <w:pPr>
              <w:pStyle w:val="ListParagraph"/>
              <w:numPr>
                <w:ilvl w:val="0"/>
                <w:numId w:val="14"/>
              </w:numPr>
            </w:pPr>
            <w:r w:rsidRPr="00314C85">
              <w:t xml:space="preserve">Quickly learn and master new technologies; </w:t>
            </w:r>
            <w:r>
              <w:t>good at</w:t>
            </w:r>
            <w:r w:rsidRPr="00314C85">
              <w:t xml:space="preserve"> working in both team and self-directed settings.</w:t>
            </w:r>
          </w:p>
          <w:p w:rsidR="00FC1B31" w:rsidRDefault="00FC1B31" w:rsidP="00FC1B31"/>
          <w:p w:rsidR="00FC1B31" w:rsidRDefault="00FC1B31" w:rsidP="00FC1B31">
            <w:r>
              <w:t>Courses completed:</w:t>
            </w:r>
          </w:p>
          <w:p w:rsidR="00FC1B31" w:rsidRDefault="00FC1B31" w:rsidP="00FC1B31">
            <w:pPr>
              <w:pStyle w:val="ListParagraph"/>
              <w:numPr>
                <w:ilvl w:val="0"/>
                <w:numId w:val="16"/>
              </w:numPr>
            </w:pPr>
            <w:r>
              <w:t>Technical College High School Brandywine Campus, Computer Information Systems – Courses in Computer Hardware, and Networking</w:t>
            </w:r>
          </w:p>
          <w:p w:rsidR="00FC1B31" w:rsidRDefault="00FC1B31" w:rsidP="00FC1B31">
            <w:pPr>
              <w:pStyle w:val="ListParagraph"/>
              <w:numPr>
                <w:ilvl w:val="0"/>
                <w:numId w:val="16"/>
              </w:numPr>
            </w:pPr>
            <w:r>
              <w:t xml:space="preserve">Delaware County Community College – </w:t>
            </w:r>
            <w:r w:rsidR="005A7CA4">
              <w:t>Intro to Computer Programming</w:t>
            </w:r>
          </w:p>
          <w:p w:rsidR="00FC1B31" w:rsidRDefault="00FC1B31" w:rsidP="00FC1B31">
            <w:pPr>
              <w:pStyle w:val="ListParagraph"/>
              <w:numPr>
                <w:ilvl w:val="0"/>
                <w:numId w:val="16"/>
              </w:numPr>
            </w:pPr>
            <w:r>
              <w:t>East Stroudsburg University – Courses in Intro to Web Design, Intro to C++, Multimedia Graphics and Design</w:t>
            </w:r>
          </w:p>
          <w:p w:rsidR="005F2A3A" w:rsidRDefault="005F2A3A" w:rsidP="005F2A3A"/>
          <w:p w:rsidR="005F2A3A" w:rsidRDefault="005F2A3A" w:rsidP="005F2A3A">
            <w:r>
              <w:t>Technology experience:</w:t>
            </w:r>
          </w:p>
          <w:p w:rsidR="005F2A3A" w:rsidRDefault="005F2A3A" w:rsidP="005F2A3A">
            <w:pPr>
              <w:pStyle w:val="ListParagraph"/>
              <w:numPr>
                <w:ilvl w:val="0"/>
                <w:numId w:val="16"/>
              </w:numPr>
            </w:pPr>
            <w:r>
              <w:t>Visual Studio Code</w:t>
            </w:r>
          </w:p>
          <w:p w:rsidR="005F2A3A" w:rsidRDefault="005F2A3A" w:rsidP="005F2A3A">
            <w:pPr>
              <w:pStyle w:val="ListParagraph"/>
              <w:numPr>
                <w:ilvl w:val="0"/>
                <w:numId w:val="16"/>
              </w:numPr>
            </w:pPr>
            <w:r>
              <w:t>Git Bash</w:t>
            </w:r>
          </w:p>
          <w:p w:rsidR="005F2A3A" w:rsidRDefault="005F2A3A" w:rsidP="005F2A3A">
            <w:pPr>
              <w:pStyle w:val="ListParagraph"/>
              <w:numPr>
                <w:ilvl w:val="0"/>
                <w:numId w:val="16"/>
              </w:numPr>
            </w:pPr>
            <w:r>
              <w:t>Node.js</w:t>
            </w:r>
          </w:p>
          <w:p w:rsidR="00066C56" w:rsidRDefault="00066C56" w:rsidP="005F2A3A">
            <w:pPr>
              <w:pStyle w:val="ListParagraph"/>
              <w:numPr>
                <w:ilvl w:val="0"/>
                <w:numId w:val="16"/>
              </w:numPr>
            </w:pPr>
            <w:r>
              <w:t>Github</w:t>
            </w:r>
          </w:p>
          <w:p w:rsidR="003C321E" w:rsidRPr="00CF1A49" w:rsidRDefault="003C321E" w:rsidP="003C321E">
            <w:pPr>
              <w:pStyle w:val="ListParagraph"/>
              <w:numPr>
                <w:ilvl w:val="0"/>
                <w:numId w:val="16"/>
              </w:numPr>
            </w:pPr>
            <w:r>
              <w:t>Adobe Photoshop</w:t>
            </w:r>
            <w:bookmarkStart w:id="0" w:name="_GoBack"/>
            <w:bookmarkEnd w:id="0"/>
          </w:p>
        </w:tc>
      </w:tr>
    </w:tbl>
    <w:p w:rsidR="004E01EB" w:rsidRPr="00CF1A49" w:rsidRDefault="00287FD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A7069E377CD4385AF27859A180A227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E79EF" w:rsidP="001D0BF1">
            <w:pPr>
              <w:pStyle w:val="Heading3"/>
              <w:contextualSpacing w:val="0"/>
              <w:outlineLvl w:val="2"/>
            </w:pPr>
            <w:r>
              <w:t>JUNE 2016 – FEBRUARY 2018</w:t>
            </w:r>
          </w:p>
          <w:p w:rsidR="001D0BF1" w:rsidRPr="00CF1A49" w:rsidRDefault="004E79EF" w:rsidP="001D0BF1">
            <w:pPr>
              <w:pStyle w:val="Heading2"/>
              <w:contextualSpacing w:val="0"/>
              <w:outlineLvl w:val="1"/>
            </w:pPr>
            <w:r>
              <w:t>a</w:t>
            </w:r>
            <w:r w:rsidR="007D1FC1">
              <w:t>SSOCIATE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GIANT</w:t>
            </w:r>
          </w:p>
          <w:p w:rsidR="001E3120" w:rsidRPr="00CF1A49" w:rsidRDefault="004E79EF" w:rsidP="001D0BF1">
            <w:pPr>
              <w:contextualSpacing w:val="0"/>
            </w:pPr>
            <w:r>
              <w:t>Pushing carts and cleaning up messes.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E79EF" w:rsidP="00F61DF9">
            <w:pPr>
              <w:pStyle w:val="Heading3"/>
              <w:contextualSpacing w:val="0"/>
              <w:outlineLvl w:val="2"/>
            </w:pPr>
            <w:r>
              <w:t>JANUARY 2019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27617E" w:rsidP="00F61DF9">
            <w:pPr>
              <w:pStyle w:val="Heading2"/>
              <w:contextualSpacing w:val="0"/>
              <w:outlineLvl w:val="1"/>
            </w:pPr>
            <w:r>
              <w:t>ASSOCIATE</w:t>
            </w:r>
            <w:r w:rsidR="00F61DF9" w:rsidRPr="00CF1A49">
              <w:t xml:space="preserve">, </w:t>
            </w:r>
            <w:r w:rsidR="004E79EF">
              <w:rPr>
                <w:rStyle w:val="SubtleReference"/>
              </w:rPr>
              <w:t>LEXUS</w:t>
            </w:r>
          </w:p>
          <w:p w:rsidR="00F61DF9" w:rsidRDefault="004E79EF" w:rsidP="00F61DF9">
            <w:r>
              <w:t>Wash cars, move tires, pull up cars for customers, and turn off wash.</w:t>
            </w:r>
          </w:p>
        </w:tc>
      </w:tr>
    </w:tbl>
    <w:sdt>
      <w:sdtPr>
        <w:alias w:val="Education:"/>
        <w:tag w:val="Education:"/>
        <w:id w:val="-1908763273"/>
        <w:placeholder>
          <w:docPart w:val="27BFAF06D18F4925BB132FD69E31CE0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77F72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41653F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DOWNINGTOWN EAST HIGH SCHOOL</w:t>
            </w:r>
          </w:p>
          <w:p w:rsidR="007538DC" w:rsidRPr="00CF1A49" w:rsidRDefault="00C605B0" w:rsidP="007538DC">
            <w:pPr>
              <w:contextualSpacing w:val="0"/>
            </w:pPr>
            <w:r>
              <w:t>Attended d</w:t>
            </w:r>
            <w:r w:rsidR="00205555">
              <w:t>ual enrollment</w:t>
            </w:r>
            <w:r w:rsidR="00842C4F">
              <w:t xml:space="preserve"> courses</w:t>
            </w:r>
            <w:r w:rsidR="00205555">
              <w:t xml:space="preserve"> at Delco (DCCC) during 12</w:t>
            </w:r>
            <w:r w:rsidR="00205555" w:rsidRPr="00205555">
              <w:rPr>
                <w:vertAlign w:val="superscript"/>
              </w:rPr>
              <w:t>th</w:t>
            </w:r>
            <w:r w:rsidR="00205555">
              <w:t xml:space="preserve"> grade</w:t>
            </w:r>
            <w:r>
              <w:t xml:space="preserve"> and excelled at them</w:t>
            </w:r>
            <w:r w:rsidR="00205555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77F72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2017</w:t>
            </w:r>
          </w:p>
          <w:p w:rsidR="00F61DF9" w:rsidRPr="00CF1A49" w:rsidRDefault="0041653F" w:rsidP="00F61DF9">
            <w:pPr>
              <w:pStyle w:val="Heading2"/>
              <w:contextualSpacing w:val="0"/>
              <w:outlineLvl w:val="1"/>
            </w:pPr>
            <w:r>
              <w:lastRenderedPageBreak/>
              <w:t>COMPUTER INFORMATION SYSTEMS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TECHNICAL COLLEGE HIGH SCHOOL BRANDYWINE CAMPUS</w:t>
            </w:r>
          </w:p>
          <w:p w:rsidR="00F61DF9" w:rsidRDefault="0041653F" w:rsidP="00F61DF9">
            <w:r>
              <w:t xml:space="preserve">Perfect attendance until final semester, </w:t>
            </w:r>
            <w:r w:rsidR="0027617E">
              <w:t>3 years of experience from this school in computer hardware.</w:t>
            </w:r>
          </w:p>
          <w:p w:rsidR="0027617E" w:rsidRDefault="0027617E" w:rsidP="00F61DF9"/>
          <w:p w:rsidR="0027617E" w:rsidRDefault="0027617E" w:rsidP="00F61DF9">
            <w:r>
              <w:t xml:space="preserve">Upcoming graduate of </w:t>
            </w:r>
            <w:r w:rsidRPr="0027617E">
              <w:rPr>
                <w:b/>
                <w:bCs/>
              </w:rPr>
              <w:t>Penn LPS Coding Bootcamp</w:t>
            </w:r>
            <w:r>
              <w:t xml:space="preserve"> from February 2020 to July 2020.</w:t>
            </w:r>
          </w:p>
          <w:p w:rsidR="005D440E" w:rsidRDefault="005D440E" w:rsidP="00F61DF9"/>
        </w:tc>
      </w:tr>
    </w:tbl>
    <w:sdt>
      <w:sdtPr>
        <w:alias w:val="Skills:"/>
        <w:tag w:val="Skills:"/>
        <w:id w:val="-1392877668"/>
        <w:placeholder>
          <w:docPart w:val="5156D494CFEE4D209638B0E495F9B99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0219F1" w:rsidRPr="006E1507" w:rsidRDefault="000219F1" w:rsidP="006E1507">
            <w:pPr>
              <w:pStyle w:val="ListBullet"/>
              <w:contextualSpacing w:val="0"/>
            </w:pPr>
            <w:r>
              <w:t>Proficient with using tools like photoshop</w:t>
            </w:r>
          </w:p>
          <w:p w:rsidR="001F4E6D" w:rsidRPr="006E1507" w:rsidRDefault="000219F1" w:rsidP="006E1507">
            <w:pPr>
              <w:pStyle w:val="ListBullet"/>
              <w:contextualSpacing w:val="0"/>
            </w:pPr>
            <w:r>
              <w:t>Knowledgeable in CSS, HTML, JavaScript, and Jquery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Default="000219F1" w:rsidP="006E1507">
            <w:pPr>
              <w:pStyle w:val="ListBullet"/>
              <w:contextualSpacing w:val="0"/>
            </w:pPr>
            <w:r>
              <w:t>Enjoy problem-solving</w:t>
            </w:r>
          </w:p>
          <w:p w:rsidR="000219F1" w:rsidRDefault="000219F1" w:rsidP="000219F1">
            <w:pPr>
              <w:pStyle w:val="ListBullet"/>
              <w:contextualSpacing w:val="0"/>
            </w:pPr>
            <w:r>
              <w:t>Application design and testing</w:t>
            </w:r>
          </w:p>
          <w:p w:rsidR="000219F1" w:rsidRPr="006E1507" w:rsidRDefault="000219F1" w:rsidP="000219F1">
            <w:pPr>
              <w:pStyle w:val="ListBullet"/>
              <w:contextualSpacing w:val="0"/>
            </w:pPr>
            <w:r>
              <w:t>Attentive to functional details</w:t>
            </w:r>
          </w:p>
        </w:tc>
      </w:tr>
    </w:tbl>
    <w:sdt>
      <w:sdtPr>
        <w:alias w:val="Activities:"/>
        <w:tag w:val="Activities:"/>
        <w:id w:val="1223332893"/>
        <w:placeholder>
          <w:docPart w:val="1396A135CA704C41B52F2BA6FFFBD21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8139D3" w:rsidP="006E1507">
      <w:r>
        <w:t>Volunteered in helping on multiple mission trips for my church, have donated to a few fundraisers,</w:t>
      </w:r>
      <w:r w:rsidR="005D440E">
        <w:t xml:space="preserve"> black belt in Tang Soo Do,</w:t>
      </w:r>
      <w:r>
        <w:t xml:space="preserve"> </w:t>
      </w:r>
      <w:r w:rsidR="0041653F">
        <w:t>gone on multiple job shadows.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FD8" w:rsidRDefault="00287FD8" w:rsidP="0068194B">
      <w:r>
        <w:separator/>
      </w:r>
    </w:p>
    <w:p w:rsidR="00287FD8" w:rsidRDefault="00287FD8"/>
    <w:p w:rsidR="00287FD8" w:rsidRDefault="00287FD8"/>
  </w:endnote>
  <w:endnote w:type="continuationSeparator" w:id="0">
    <w:p w:rsidR="00287FD8" w:rsidRDefault="00287FD8" w:rsidP="0068194B">
      <w:r>
        <w:continuationSeparator/>
      </w:r>
    </w:p>
    <w:p w:rsidR="00287FD8" w:rsidRDefault="00287FD8"/>
    <w:p w:rsidR="00287FD8" w:rsidRDefault="00287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FD8" w:rsidRDefault="00287FD8" w:rsidP="0068194B">
      <w:r>
        <w:separator/>
      </w:r>
    </w:p>
    <w:p w:rsidR="00287FD8" w:rsidRDefault="00287FD8"/>
    <w:p w:rsidR="00287FD8" w:rsidRDefault="00287FD8"/>
  </w:footnote>
  <w:footnote w:type="continuationSeparator" w:id="0">
    <w:p w:rsidR="00287FD8" w:rsidRDefault="00287FD8" w:rsidP="0068194B">
      <w:r>
        <w:continuationSeparator/>
      </w:r>
    </w:p>
    <w:p w:rsidR="00287FD8" w:rsidRDefault="00287FD8"/>
    <w:p w:rsidR="00287FD8" w:rsidRDefault="00287F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1F270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8C0ACC"/>
    <w:multiLevelType w:val="hybridMultilevel"/>
    <w:tmpl w:val="35CE76E4"/>
    <w:lvl w:ilvl="0" w:tplc="C50AAFAE">
      <w:start w:val="3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92117A2"/>
    <w:multiLevelType w:val="hybridMultilevel"/>
    <w:tmpl w:val="C84E0A32"/>
    <w:lvl w:ilvl="0" w:tplc="F1480248">
      <w:start w:val="3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F481E"/>
    <w:multiLevelType w:val="hybridMultilevel"/>
    <w:tmpl w:val="15C46EBE"/>
    <w:lvl w:ilvl="0" w:tplc="FF6A11B2">
      <w:start w:val="3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2"/>
    <w:rsid w:val="000001EF"/>
    <w:rsid w:val="00007322"/>
    <w:rsid w:val="00007728"/>
    <w:rsid w:val="000219F1"/>
    <w:rsid w:val="00024584"/>
    <w:rsid w:val="00024730"/>
    <w:rsid w:val="00047100"/>
    <w:rsid w:val="00055E95"/>
    <w:rsid w:val="00066C56"/>
    <w:rsid w:val="0007021F"/>
    <w:rsid w:val="000B2BA5"/>
    <w:rsid w:val="000D3C1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555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17E"/>
    <w:rsid w:val="00287FD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C85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321E"/>
    <w:rsid w:val="003D380F"/>
    <w:rsid w:val="003E160D"/>
    <w:rsid w:val="003F1D5F"/>
    <w:rsid w:val="00405128"/>
    <w:rsid w:val="00406CFF"/>
    <w:rsid w:val="0041653F"/>
    <w:rsid w:val="00416B25"/>
    <w:rsid w:val="00420592"/>
    <w:rsid w:val="004319E0"/>
    <w:rsid w:val="00437E8C"/>
    <w:rsid w:val="00440225"/>
    <w:rsid w:val="00453D32"/>
    <w:rsid w:val="004726BC"/>
    <w:rsid w:val="00474105"/>
    <w:rsid w:val="00477F7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9EF"/>
    <w:rsid w:val="0050743C"/>
    <w:rsid w:val="00510392"/>
    <w:rsid w:val="00513E2A"/>
    <w:rsid w:val="00566A35"/>
    <w:rsid w:val="0056701E"/>
    <w:rsid w:val="005740D7"/>
    <w:rsid w:val="00590527"/>
    <w:rsid w:val="005A0F26"/>
    <w:rsid w:val="005A1B10"/>
    <w:rsid w:val="005A6850"/>
    <w:rsid w:val="005A7CA4"/>
    <w:rsid w:val="005B1B1B"/>
    <w:rsid w:val="005C5932"/>
    <w:rsid w:val="005D3CA7"/>
    <w:rsid w:val="005D440E"/>
    <w:rsid w:val="005D4CC1"/>
    <w:rsid w:val="005F2A3A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1FC1"/>
    <w:rsid w:val="007E6A61"/>
    <w:rsid w:val="00801140"/>
    <w:rsid w:val="00803404"/>
    <w:rsid w:val="008139D3"/>
    <w:rsid w:val="00834955"/>
    <w:rsid w:val="00842C4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957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05B0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4C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C08"/>
    <w:rsid w:val="00EC1351"/>
    <w:rsid w:val="00EC4CBF"/>
    <w:rsid w:val="00EE2CA8"/>
    <w:rsid w:val="00EF17E8"/>
    <w:rsid w:val="00EF51D9"/>
    <w:rsid w:val="00F01FA2"/>
    <w:rsid w:val="00F130DD"/>
    <w:rsid w:val="00F24884"/>
    <w:rsid w:val="00F476C4"/>
    <w:rsid w:val="00F61DF9"/>
    <w:rsid w:val="00F81960"/>
    <w:rsid w:val="00F8769D"/>
    <w:rsid w:val="00F9350C"/>
    <w:rsid w:val="00F94E2F"/>
    <w:rsid w:val="00F94EB5"/>
    <w:rsid w:val="00F9624D"/>
    <w:rsid w:val="00FB31C1"/>
    <w:rsid w:val="00FB58F2"/>
    <w:rsid w:val="00FC1B3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E84B"/>
  <w15:chartTrackingRefBased/>
  <w15:docId w15:val="{F32D2B34-77B5-4486-B5D9-212C96C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drschaefer4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d-schaefer-9762921a0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89E3DE9DE44494975D9164DD4D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1B4C-5DA8-48CE-B1A3-264A2C712A1B}"/>
      </w:docPartPr>
      <w:docPartBody>
        <w:p w:rsidR="00000000" w:rsidRDefault="002475EF">
          <w:pPr>
            <w:pStyle w:val="8189E3DE9DE44494975D9164DD4D515A"/>
          </w:pPr>
          <w:r w:rsidRPr="00CF1A49">
            <w:t>·</w:t>
          </w:r>
        </w:p>
      </w:docPartBody>
    </w:docPart>
    <w:docPart>
      <w:docPartPr>
        <w:name w:val="2F812DAA0FEE4B2D9A25DCB7B605B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87129-E135-4862-8BDF-0341BA088ECC}"/>
      </w:docPartPr>
      <w:docPartBody>
        <w:p w:rsidR="00000000" w:rsidRDefault="002475EF">
          <w:pPr>
            <w:pStyle w:val="2F812DAA0FEE4B2D9A25DCB7B605B7E6"/>
          </w:pPr>
          <w:r w:rsidRPr="00CF1A49">
            <w:t>·</w:t>
          </w:r>
        </w:p>
      </w:docPartBody>
    </w:docPart>
    <w:docPart>
      <w:docPartPr>
        <w:name w:val="690E17A8EB8348B897CBD34CF259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FF105-5464-44B0-A466-6B97A948E0AE}"/>
      </w:docPartPr>
      <w:docPartBody>
        <w:p w:rsidR="00000000" w:rsidRDefault="002475EF">
          <w:pPr>
            <w:pStyle w:val="690E17A8EB8348B897CBD34CF259F876"/>
          </w:pPr>
          <w:r w:rsidRPr="00CF1A49">
            <w:t>·</w:t>
          </w:r>
        </w:p>
      </w:docPartBody>
    </w:docPart>
    <w:docPart>
      <w:docPartPr>
        <w:name w:val="7A7069E377CD4385AF27859A180A2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FB4B-E879-467A-8CE7-85E96B5C36FE}"/>
      </w:docPartPr>
      <w:docPartBody>
        <w:p w:rsidR="00000000" w:rsidRDefault="002475EF">
          <w:pPr>
            <w:pStyle w:val="7A7069E377CD4385AF27859A180A2276"/>
          </w:pPr>
          <w:r w:rsidRPr="00CF1A49">
            <w:t>Experience</w:t>
          </w:r>
        </w:p>
      </w:docPartBody>
    </w:docPart>
    <w:docPart>
      <w:docPartPr>
        <w:name w:val="27BFAF06D18F4925BB132FD69E31C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73CE0-1E9D-4B3F-B900-B2FF7E0E4358}"/>
      </w:docPartPr>
      <w:docPartBody>
        <w:p w:rsidR="00000000" w:rsidRDefault="002475EF">
          <w:pPr>
            <w:pStyle w:val="27BFAF06D18F4925BB132FD69E31CE07"/>
          </w:pPr>
          <w:r w:rsidRPr="00CF1A49">
            <w:t>Education</w:t>
          </w:r>
        </w:p>
      </w:docPartBody>
    </w:docPart>
    <w:docPart>
      <w:docPartPr>
        <w:name w:val="5156D494CFEE4D209638B0E495F9B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D42A0-C87C-4933-95F9-70F276D26D79}"/>
      </w:docPartPr>
      <w:docPartBody>
        <w:p w:rsidR="00000000" w:rsidRDefault="002475EF">
          <w:pPr>
            <w:pStyle w:val="5156D494CFEE4D209638B0E495F9B999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1396A135CA704C41B52F2BA6FFFB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D260-E957-49D1-96AD-C1CB79B3EECC}"/>
      </w:docPartPr>
      <w:docPartBody>
        <w:p w:rsidR="00000000" w:rsidRDefault="002475EF">
          <w:pPr>
            <w:pStyle w:val="1396A135CA704C41B52F2BA6FFFBD21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F"/>
    <w:rsid w:val="002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C5BEB276246F8AEABE802B3DD7C8A">
    <w:name w:val="1EAC5BEB276246F8AEABE802B3DD7C8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40E51D68DA640F9AD8642FB8CB3F743">
    <w:name w:val="140E51D68DA640F9AD8642FB8CB3F743"/>
  </w:style>
  <w:style w:type="paragraph" w:customStyle="1" w:styleId="1D70ED50F3F340B8A62118E5DF578C12">
    <w:name w:val="1D70ED50F3F340B8A62118E5DF578C12"/>
  </w:style>
  <w:style w:type="paragraph" w:customStyle="1" w:styleId="8189E3DE9DE44494975D9164DD4D515A">
    <w:name w:val="8189E3DE9DE44494975D9164DD4D515A"/>
  </w:style>
  <w:style w:type="paragraph" w:customStyle="1" w:styleId="4A7CAA3DA6B74E2AAF63C8B1F753D94F">
    <w:name w:val="4A7CAA3DA6B74E2AAF63C8B1F753D94F"/>
  </w:style>
  <w:style w:type="paragraph" w:customStyle="1" w:styleId="AC188CF20C0E4213B57465CA2CEE3B32">
    <w:name w:val="AC188CF20C0E4213B57465CA2CEE3B32"/>
  </w:style>
  <w:style w:type="paragraph" w:customStyle="1" w:styleId="2F812DAA0FEE4B2D9A25DCB7B605B7E6">
    <w:name w:val="2F812DAA0FEE4B2D9A25DCB7B605B7E6"/>
  </w:style>
  <w:style w:type="paragraph" w:customStyle="1" w:styleId="9A2950ECF7C24507BA7A8249F6024F48">
    <w:name w:val="9A2950ECF7C24507BA7A8249F6024F48"/>
  </w:style>
  <w:style w:type="paragraph" w:customStyle="1" w:styleId="690E17A8EB8348B897CBD34CF259F876">
    <w:name w:val="690E17A8EB8348B897CBD34CF259F876"/>
  </w:style>
  <w:style w:type="paragraph" w:customStyle="1" w:styleId="633FA9DAEB25423196273CAE173230BA">
    <w:name w:val="633FA9DAEB25423196273CAE173230BA"/>
  </w:style>
  <w:style w:type="paragraph" w:customStyle="1" w:styleId="0CD7D6175F0146DA81E6A05B1FF3A1A1">
    <w:name w:val="0CD7D6175F0146DA81E6A05B1FF3A1A1"/>
  </w:style>
  <w:style w:type="paragraph" w:customStyle="1" w:styleId="7A7069E377CD4385AF27859A180A2276">
    <w:name w:val="7A7069E377CD4385AF27859A180A2276"/>
  </w:style>
  <w:style w:type="paragraph" w:customStyle="1" w:styleId="AEAFC9DD152047A2B500BCDF42D4DF97">
    <w:name w:val="AEAFC9DD152047A2B500BCDF42D4DF97"/>
  </w:style>
  <w:style w:type="paragraph" w:customStyle="1" w:styleId="6ECD4AB2A77C493094CC672C996A370B">
    <w:name w:val="6ECD4AB2A77C493094CC672C996A370B"/>
  </w:style>
  <w:style w:type="paragraph" w:customStyle="1" w:styleId="9F2D9BE2FCBF4915A6AFB90E0B9721AD">
    <w:name w:val="9F2D9BE2FCBF4915A6AFB90E0B9721A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B9082A48CC948C3B8602D5440076176">
    <w:name w:val="1B9082A48CC948C3B8602D5440076176"/>
  </w:style>
  <w:style w:type="paragraph" w:customStyle="1" w:styleId="36809714A3A5495897E3FBDD9515AE2E">
    <w:name w:val="36809714A3A5495897E3FBDD9515AE2E"/>
  </w:style>
  <w:style w:type="paragraph" w:customStyle="1" w:styleId="DFED8B82D8DA4411AF3687D858BE14F6">
    <w:name w:val="DFED8B82D8DA4411AF3687D858BE14F6"/>
  </w:style>
  <w:style w:type="paragraph" w:customStyle="1" w:styleId="5F64853BF353421581C3DE5793DC1579">
    <w:name w:val="5F64853BF353421581C3DE5793DC1579"/>
  </w:style>
  <w:style w:type="paragraph" w:customStyle="1" w:styleId="7AC1D1031DAE4D46AE7EFF84FCBC5D61">
    <w:name w:val="7AC1D1031DAE4D46AE7EFF84FCBC5D61"/>
  </w:style>
  <w:style w:type="paragraph" w:customStyle="1" w:styleId="FB36B742C99A4E1AAE553D81C5E7004F">
    <w:name w:val="FB36B742C99A4E1AAE553D81C5E7004F"/>
  </w:style>
  <w:style w:type="paragraph" w:customStyle="1" w:styleId="7AE2E502BEA045E88D2F0C888DD20FD3">
    <w:name w:val="7AE2E502BEA045E88D2F0C888DD20FD3"/>
  </w:style>
  <w:style w:type="paragraph" w:customStyle="1" w:styleId="27BFAF06D18F4925BB132FD69E31CE07">
    <w:name w:val="27BFAF06D18F4925BB132FD69E31CE07"/>
  </w:style>
  <w:style w:type="paragraph" w:customStyle="1" w:styleId="72395653C4E845938B70A36C530D3B68">
    <w:name w:val="72395653C4E845938B70A36C530D3B68"/>
  </w:style>
  <w:style w:type="paragraph" w:customStyle="1" w:styleId="711AEED191164B4EA4AED1E10ED51237">
    <w:name w:val="711AEED191164B4EA4AED1E10ED51237"/>
  </w:style>
  <w:style w:type="paragraph" w:customStyle="1" w:styleId="5F7D4D53FF264AA1A8E48C8B86ED6C77">
    <w:name w:val="5F7D4D53FF264AA1A8E48C8B86ED6C77"/>
  </w:style>
  <w:style w:type="paragraph" w:customStyle="1" w:styleId="F05521D6DE2640CEB3FCAF821924B646">
    <w:name w:val="F05521D6DE2640CEB3FCAF821924B646"/>
  </w:style>
  <w:style w:type="paragraph" w:customStyle="1" w:styleId="67D6D8A5C9D442A9AC6CD5133734EFF7">
    <w:name w:val="67D6D8A5C9D442A9AC6CD5133734EFF7"/>
  </w:style>
  <w:style w:type="paragraph" w:customStyle="1" w:styleId="224B29664EBA410F97D8BA0090F3AE89">
    <w:name w:val="224B29664EBA410F97D8BA0090F3AE89"/>
  </w:style>
  <w:style w:type="paragraph" w:customStyle="1" w:styleId="7D887148896142B98C17ED31C913E0E2">
    <w:name w:val="7D887148896142B98C17ED31C913E0E2"/>
  </w:style>
  <w:style w:type="paragraph" w:customStyle="1" w:styleId="9A9071D794B64D89929239DA53C16490">
    <w:name w:val="9A9071D794B64D89929239DA53C16490"/>
  </w:style>
  <w:style w:type="paragraph" w:customStyle="1" w:styleId="2A5CB62CD4A8480D9D426329C7FD379F">
    <w:name w:val="2A5CB62CD4A8480D9D426329C7FD379F"/>
  </w:style>
  <w:style w:type="paragraph" w:customStyle="1" w:styleId="35B9544AC8814376B444EFA67BA25BA2">
    <w:name w:val="35B9544AC8814376B444EFA67BA25BA2"/>
  </w:style>
  <w:style w:type="paragraph" w:customStyle="1" w:styleId="5156D494CFEE4D209638B0E495F9B999">
    <w:name w:val="5156D494CFEE4D209638B0E495F9B999"/>
  </w:style>
  <w:style w:type="paragraph" w:customStyle="1" w:styleId="F77D38000A1F42608308FD38DEA43641">
    <w:name w:val="F77D38000A1F42608308FD38DEA43641"/>
  </w:style>
  <w:style w:type="paragraph" w:customStyle="1" w:styleId="B9D4F0D2E09B4B8D81EB70A121B7956A">
    <w:name w:val="B9D4F0D2E09B4B8D81EB70A121B7956A"/>
  </w:style>
  <w:style w:type="paragraph" w:customStyle="1" w:styleId="3C010A4529894519A06C2BC9E41D6CFC">
    <w:name w:val="3C010A4529894519A06C2BC9E41D6CFC"/>
  </w:style>
  <w:style w:type="paragraph" w:customStyle="1" w:styleId="7F3F7EE3DC6D48FBA0DD003195C887C5">
    <w:name w:val="7F3F7EE3DC6D48FBA0DD003195C887C5"/>
  </w:style>
  <w:style w:type="paragraph" w:customStyle="1" w:styleId="A1A6FF88A4E341A6A3C0A3D371F0EC8F">
    <w:name w:val="A1A6FF88A4E341A6A3C0A3D371F0EC8F"/>
  </w:style>
  <w:style w:type="paragraph" w:customStyle="1" w:styleId="1396A135CA704C41B52F2BA6FFFBD212">
    <w:name w:val="1396A135CA704C41B52F2BA6FFFBD212"/>
  </w:style>
  <w:style w:type="paragraph" w:customStyle="1" w:styleId="ABDED8C5AFC741C085879BA978967F71">
    <w:name w:val="ABDED8C5AFC741C085879BA978967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1211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Schaefer</cp:lastModifiedBy>
  <cp:revision>12</cp:revision>
  <dcterms:created xsi:type="dcterms:W3CDTF">2020-04-13T21:35:00Z</dcterms:created>
  <dcterms:modified xsi:type="dcterms:W3CDTF">2020-04-14T17:45:00Z</dcterms:modified>
  <cp:category/>
</cp:coreProperties>
</file>